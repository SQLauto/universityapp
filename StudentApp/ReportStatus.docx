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8D" w:rsidRDefault="00F13C8D">
      <w:r>
        <w:t>Status: Program running well, doing what it is supposed to do. It can crash, because I did not test it thoroughly.</w:t>
      </w:r>
    </w:p>
    <w:p w:rsidR="005F1261" w:rsidRDefault="00F13C8D">
      <w:r>
        <w:t xml:space="preserve">Below are some </w:t>
      </w:r>
      <w:proofErr w:type="gramStart"/>
      <w:r>
        <w:t>screenshot  of</w:t>
      </w:r>
      <w:proofErr w:type="gramEnd"/>
      <w:r>
        <w:t xml:space="preserve"> the requested actions.</w:t>
      </w:r>
    </w:p>
    <w:p w:rsidR="00F13C8D" w:rsidRDefault="00F13C8D" w:rsidP="00F13C8D">
      <w:pPr>
        <w:pStyle w:val="ListParagraph"/>
        <w:numPr>
          <w:ilvl w:val="0"/>
          <w:numId w:val="1"/>
        </w:numPr>
      </w:pPr>
      <w:r>
        <w:t>View Courses taken by student previously.</w:t>
      </w:r>
    </w:p>
    <w:p w:rsidR="00F13C8D" w:rsidRDefault="00F13C8D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8D" w:rsidRDefault="00F13C8D">
      <w:r>
        <w:rPr>
          <w:noProof/>
        </w:rPr>
        <w:drawing>
          <wp:inline distT="0" distB="0" distL="0" distR="0">
            <wp:extent cx="4591050" cy="258629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10" cy="259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8D" w:rsidRDefault="00F13C8D" w:rsidP="00F13C8D">
      <w:pPr>
        <w:pStyle w:val="ListParagraph"/>
        <w:numPr>
          <w:ilvl w:val="0"/>
          <w:numId w:val="1"/>
        </w:numPr>
      </w:pPr>
      <w:r>
        <w:t>View enrollment</w:t>
      </w:r>
    </w:p>
    <w:p w:rsidR="00F13C8D" w:rsidRDefault="00F13C8D" w:rsidP="00F13C8D">
      <w:pPr>
        <w:ind w:left="360"/>
      </w:pPr>
      <w:r>
        <w:rPr>
          <w:noProof/>
        </w:rPr>
        <w:drawing>
          <wp:inline distT="0" distB="0" distL="0" distR="0">
            <wp:extent cx="4968063" cy="2400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30" cy="24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8D" w:rsidRDefault="00F13C8D" w:rsidP="00F13C8D">
      <w:pPr>
        <w:ind w:left="360"/>
      </w:pPr>
    </w:p>
    <w:p w:rsidR="00F13C8D" w:rsidRDefault="00F13C8D" w:rsidP="00F13C8D">
      <w:pPr>
        <w:ind w:left="360"/>
      </w:pPr>
      <w:r>
        <w:rPr>
          <w:noProof/>
        </w:rPr>
        <w:lastRenderedPageBreak/>
        <w:drawing>
          <wp:inline distT="0" distB="0" distL="0" distR="0">
            <wp:extent cx="5238427" cy="2476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73" cy="248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8D" w:rsidRDefault="00F13C8D" w:rsidP="00F13C8D">
      <w:pPr>
        <w:pStyle w:val="ListParagraph"/>
        <w:numPr>
          <w:ilvl w:val="0"/>
          <w:numId w:val="1"/>
        </w:numPr>
      </w:pPr>
      <w:r>
        <w:t>Register Student checking the rules</w:t>
      </w:r>
    </w:p>
    <w:p w:rsidR="00F13C8D" w:rsidRDefault="00F13C8D" w:rsidP="00F13C8D">
      <w:pPr>
        <w:ind w:left="360"/>
      </w:pPr>
      <w:r>
        <w:t xml:space="preserve"> </w:t>
      </w:r>
      <w:r w:rsidR="0003369F">
        <w:rPr>
          <w:noProof/>
        </w:rPr>
        <w:drawing>
          <wp:inline distT="0" distB="0" distL="0" distR="0">
            <wp:extent cx="5030749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14" cy="3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59" w:rsidRDefault="00FB0859" w:rsidP="00F13C8D">
      <w:pPr>
        <w:ind w:left="360"/>
      </w:pPr>
      <w:r>
        <w:t>Ruled enforced</w:t>
      </w:r>
    </w:p>
    <w:p w:rsidR="0003369F" w:rsidRDefault="0003369F" w:rsidP="00F13C8D">
      <w:pPr>
        <w:ind w:left="360"/>
      </w:pPr>
      <w:r>
        <w:rPr>
          <w:noProof/>
        </w:rPr>
        <w:drawing>
          <wp:inline distT="0" distB="0" distL="0" distR="0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59" w:rsidRDefault="00FB0859" w:rsidP="00FB0859">
      <w:pPr>
        <w:pStyle w:val="ListParagraph"/>
        <w:numPr>
          <w:ilvl w:val="0"/>
          <w:numId w:val="1"/>
        </w:numPr>
      </w:pPr>
      <w:r>
        <w:t>Delete from Enrollment</w:t>
      </w:r>
    </w:p>
    <w:p w:rsidR="00FB0859" w:rsidRDefault="00FB0859" w:rsidP="00FB0859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59" w:rsidRDefault="00FB0859" w:rsidP="00FB0859"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859" w:rsidSect="00F13C8D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91C8B"/>
    <w:multiLevelType w:val="hybridMultilevel"/>
    <w:tmpl w:val="49B4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8D"/>
    <w:rsid w:val="0003369F"/>
    <w:rsid w:val="0024243A"/>
    <w:rsid w:val="005F1261"/>
    <w:rsid w:val="00F13C8D"/>
    <w:rsid w:val="00F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65472-3226-4A4C-BA19-2E33A87A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e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E84DD9E-D32F-476E-9B74-90A123EA338B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26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</dc:creator>
  <cp:keywords/>
  <dc:description/>
  <cp:lastModifiedBy>Clone</cp:lastModifiedBy>
  <cp:revision>1</cp:revision>
  <dcterms:created xsi:type="dcterms:W3CDTF">2015-12-06T23:13:00Z</dcterms:created>
  <dcterms:modified xsi:type="dcterms:W3CDTF">2015-12-06T23:40:00Z</dcterms:modified>
</cp:coreProperties>
</file>